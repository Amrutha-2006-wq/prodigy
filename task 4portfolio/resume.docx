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DF02" w14:textId="653760BB" w:rsidR="001E501D" w:rsidRPr="00F00D23" w:rsidRDefault="0055578F" w:rsidP="00F00D23">
      <w:pPr>
        <w:pStyle w:val="Title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6B714168" wp14:editId="72E72A37">
                <wp:simplePos x="0" y="0"/>
                <wp:positionH relativeFrom="page">
                  <wp:posOffset>5585460</wp:posOffset>
                </wp:positionH>
                <wp:positionV relativeFrom="page">
                  <wp:posOffset>403860</wp:posOffset>
                </wp:positionV>
                <wp:extent cx="2019300" cy="9963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CA1C" w14:textId="77777777" w:rsidR="00F00D23" w:rsidRPr="00F00D23" w:rsidRDefault="00F00D23" w:rsidP="00F00D23">
                            <w:pPr>
                              <w:pStyle w:val="Contactinfo"/>
                            </w:pPr>
                            <w:r w:rsidRPr="00F00D23">
                              <w:t>303-555-0133</w:t>
                            </w:r>
                          </w:p>
                          <w:p w14:paraId="15046F88" w14:textId="573F46DA" w:rsidR="00F00D23" w:rsidRPr="00F00D23" w:rsidRDefault="00655B58" w:rsidP="00F00D23">
                            <w:pPr>
                              <w:pStyle w:val="Contactinfo"/>
                            </w:pPr>
                            <w:r>
                              <w:t>Sriamrutha426@gmail.com</w:t>
                            </w:r>
                          </w:p>
                          <w:p w14:paraId="663760D6" w14:textId="77777777" w:rsidR="0055578F" w:rsidRPr="00F00D23" w:rsidRDefault="00F00D23" w:rsidP="00F00D23">
                            <w:pPr>
                              <w:pStyle w:val="Contactinfo"/>
                            </w:pPr>
                            <w:r w:rsidRPr="00F00D23">
                              <w:t>www.LinkedIn.com/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1416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39.8pt;margin-top:31.8pt;width:159pt;height:7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" filled="f" stroked="f">
                <v:textbox>
                  <w:txbxContent>
                    <w:p w14:paraId="2842CA1C" w14:textId="77777777" w:rsidR="00F00D23" w:rsidRPr="00F00D23" w:rsidRDefault="00F00D23" w:rsidP="00F00D23">
                      <w:pPr>
                        <w:pStyle w:val="Contactinfo"/>
                      </w:pPr>
                      <w:r w:rsidRPr="00F00D23">
                        <w:t>303-555-0133</w:t>
                      </w:r>
                    </w:p>
                    <w:p w14:paraId="15046F88" w14:textId="573F46DA" w:rsidR="00F00D23" w:rsidRPr="00F00D23" w:rsidRDefault="00655B58" w:rsidP="00F00D23">
                      <w:pPr>
                        <w:pStyle w:val="Contactinfo"/>
                      </w:pPr>
                      <w:r>
                        <w:t>Sriamrutha426@gmail.com</w:t>
                      </w:r>
                    </w:p>
                    <w:p w14:paraId="663760D6" w14:textId="77777777" w:rsidR="0055578F" w:rsidRPr="00F00D23" w:rsidRDefault="00F00D23" w:rsidP="00F00D23">
                      <w:pPr>
                        <w:pStyle w:val="Contactinfo"/>
                      </w:pPr>
                      <w:r w:rsidRPr="00F00D23">
                        <w:t>www.LinkedIn.com/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294B6E80" wp14:editId="759CAF12">
                <wp:simplePos x="0" y="0"/>
                <wp:positionH relativeFrom="page">
                  <wp:posOffset>5379720</wp:posOffset>
                </wp:positionH>
                <wp:positionV relativeFrom="page">
                  <wp:posOffset>390525</wp:posOffset>
                </wp:positionV>
                <wp:extent cx="229235" cy="690880"/>
                <wp:effectExtent l="0" t="0" r="0" b="0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" cy="690880"/>
                          <a:chOff x="-39140" y="0"/>
                          <a:chExt cx="227600" cy="691896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-39140" y="258890"/>
                            <a:ext cx="227600" cy="2275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8244" y="529336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D8659" id="Group 11" o:spid="_x0000_s1026" alt="Group of contact info icons" style="position:absolute;margin-left:423.6pt;margin-top:30.75pt;width:18.05pt;height:54.4pt;z-index:251674624;mso-position-horizontal-relative:page;mso-position-vertical-relative:page;mso-width-relative:margin;mso-height-relative:margin" coordorigin="-391" coordsize="2276,6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">
                  <v:imagedata r:id="rId15" o:title=""/>
                </v:shape>
                <v:shape id="Graphic 22" o:spid="_x0000_s1028" type="#_x0000_t75" style="position:absolute;left:-391;top:2588;width:2275;height:227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">
                  <v:imagedata r:id="rId16" o:title=""/>
                </v:shape>
                <v:shape id="Graphic 24" o:spid="_x0000_s1029" type="#_x0000_t75" style="position:absolute;left:-282;top:5293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">
                  <v:imagedata r:id="rId17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64E92673" wp14:editId="5F74EE8E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E00A8" id="Rectangle 10" o:spid="_x0000_s1026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" fillcolor="#adadad [2414]" stroked="f" strokeweight="1pt">
                <w10:wrap anchorx="page" anchory="page"/>
                <w10:anchorlock/>
              </v:rect>
            </w:pict>
          </mc:Fallback>
        </mc:AlternateContent>
      </w:r>
      <w:r w:rsidR="00655B58">
        <w:rPr>
          <w:b w:val="0"/>
          <w:bCs/>
        </w:rPr>
        <w:t>AMRUTHA SRI K</w:t>
      </w:r>
    </w:p>
    <w:p w14:paraId="68F01722" w14:textId="66855600" w:rsidR="0071059B" w:rsidRPr="0055578F" w:rsidRDefault="0071059B" w:rsidP="0055578F">
      <w:pPr>
        <w:pStyle w:val="Subtitle"/>
      </w:pPr>
    </w:p>
    <w:p w14:paraId="5DB45129" w14:textId="3A2754E0" w:rsidR="0071059B" w:rsidRPr="00307FD9" w:rsidRDefault="00F00D23" w:rsidP="0071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23F0A331" wp14:editId="13EC9F18">
                <wp:simplePos x="0" y="0"/>
                <wp:positionH relativeFrom="page">
                  <wp:posOffset>95250</wp:posOffset>
                </wp:positionH>
                <wp:positionV relativeFrom="page">
                  <wp:posOffset>2847975</wp:posOffset>
                </wp:positionV>
                <wp:extent cx="5021580" cy="49339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493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62C79" w14:textId="597F99AF" w:rsidR="00F00D23" w:rsidRDefault="00655B58" w:rsidP="00655B58">
                            <w:pPr>
                              <w:pStyle w:val="Heading1"/>
                              <w:rPr>
                                <w:b w:val="0"/>
                                <w:bCs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>current activities</w:t>
                            </w:r>
                          </w:p>
                          <w:p w14:paraId="0F37BA53" w14:textId="67F3BD45" w:rsidR="00655B58" w:rsidRDefault="00655B58" w:rsidP="00655B58"/>
                          <w:p w14:paraId="0CB0E5F9" w14:textId="79733621" w:rsidR="00655B58" w:rsidRDefault="00655B58" w:rsidP="00655B58"/>
                          <w:p w14:paraId="53F0846D" w14:textId="4D152DED" w:rsidR="00655B58" w:rsidRPr="00655B58" w:rsidRDefault="00655B58" w:rsidP="00655B58">
                            <w:pPr>
                              <w:rPr>
                                <w:rFonts w:ascii="Bahnschrift SemiBold" w:hAnsi="Bahnschrift SemiBold"/>
                              </w:rPr>
                            </w:pPr>
                          </w:p>
                          <w:p w14:paraId="408FBF41" w14:textId="0634AB4D" w:rsidR="00655B58" w:rsidRDefault="00655B58" w:rsidP="00655B58">
                            <w:r>
                              <w:t>I am undertaking an internship to gain a technical knowledge and experience.</w:t>
                            </w:r>
                          </w:p>
                          <w:p w14:paraId="2D9C558E" w14:textId="1FAA7E76" w:rsidR="00655B58" w:rsidRPr="00655B58" w:rsidRDefault="00655B58" w:rsidP="00655B58">
                            <w:r>
                              <w:t>I am also working on projects technically to apply my skills that I have learnt and learning.</w:t>
                            </w:r>
                          </w:p>
                          <w:p w14:paraId="7E750AE6" w14:textId="1925C1B7" w:rsidR="00F00D23" w:rsidRPr="00655B58" w:rsidRDefault="00F00D23" w:rsidP="0065772F">
                            <w:pPr>
                              <w:rPr>
                                <w:rFonts w:ascii="Gill Sans Ultra Bold" w:hAnsi="Gill Sans Ultra Bold"/>
                                <w:b/>
                                <w:bCs/>
                              </w:rPr>
                            </w:pPr>
                          </w:p>
                          <w:p w14:paraId="7F298A32" w14:textId="0B264C4B" w:rsidR="00F00D23" w:rsidRPr="000B296B" w:rsidRDefault="00F00D23" w:rsidP="00655B58">
                            <w:pPr>
                              <w:pStyle w:val="Heading2"/>
                            </w:pPr>
                          </w:p>
                          <w:p w14:paraId="1E54C7FE" w14:textId="01C6D5E0" w:rsidR="00F00D23" w:rsidRPr="000B296B" w:rsidRDefault="0055683A" w:rsidP="00655B58">
                            <w:pPr>
                              <w:pStyle w:val="Heading2"/>
                            </w:pPr>
                            <w:r>
                              <w:t>EDUCATION</w:t>
                            </w:r>
                          </w:p>
                          <w:p w14:paraId="35891C50" w14:textId="00E6011E" w:rsidR="0065772F" w:rsidRDefault="0055683A" w:rsidP="0065772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S.A. ENGINEERING COLLEGE,</w:t>
                            </w:r>
                          </w:p>
                          <w:p w14:paraId="19124085" w14:textId="3CBC959F" w:rsidR="0055683A" w:rsidRDefault="0055683A" w:rsidP="0065772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CHENNAI.</w:t>
                            </w:r>
                          </w:p>
                          <w:p w14:paraId="29C4BC9F" w14:textId="7B84DAA7" w:rsidR="0055683A" w:rsidRDefault="0055683A" w:rsidP="0065772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</w:p>
                          <w:p w14:paraId="32C53008" w14:textId="51D06405" w:rsidR="0055683A" w:rsidRDefault="0055683A" w:rsidP="0065772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</w:p>
                          <w:p w14:paraId="4299E7BC" w14:textId="7309FD1D" w:rsidR="0055683A" w:rsidRDefault="0055683A" w:rsidP="0065772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VELAMMAL MATRICULATION SCHOOL,</w:t>
                            </w:r>
                          </w:p>
                          <w:p w14:paraId="614033CD" w14:textId="03779EDE" w:rsidR="0055683A" w:rsidRDefault="0055683A" w:rsidP="0065772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MUGAPPAIR,</w:t>
                            </w:r>
                          </w:p>
                          <w:p w14:paraId="1F1665EB" w14:textId="77A008BF" w:rsidR="0055683A" w:rsidRDefault="0055683A" w:rsidP="0065772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>CHENNAI.</w:t>
                            </w:r>
                          </w:p>
                          <w:p w14:paraId="517C8DF5" w14:textId="325ED289" w:rsidR="0055683A" w:rsidRDefault="0055683A" w:rsidP="0065772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</w:p>
                          <w:p w14:paraId="7ABFA623" w14:textId="25557AC9" w:rsidR="0055683A" w:rsidRDefault="0055683A" w:rsidP="0065772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</w:pPr>
                          </w:p>
                          <w:p w14:paraId="78F5536A" w14:textId="3F6C88E9" w:rsidR="0055683A" w:rsidRPr="0055683A" w:rsidRDefault="0055683A" w:rsidP="0065772F">
                            <w:pPr>
                              <w:rPr>
                                <w:rFonts w:ascii="Wide Latin" w:hAnsi="Wide Latin"/>
                                <w:b/>
                                <w:bCs/>
                              </w:rPr>
                            </w:pPr>
                          </w:p>
                          <w:p w14:paraId="49BB9693" w14:textId="77777777" w:rsidR="0055683A" w:rsidRPr="0055683A" w:rsidRDefault="0055683A" w:rsidP="0065772F">
                            <w:pPr>
                              <w:rPr>
                                <w:rFonts w:ascii="Wide Latin" w:hAnsi="Wide Lati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A331" id="Text Box 2" o:spid="_x0000_s1027" type="#_x0000_t202" style="position:absolute;left:0;text-align:left;margin-left:7.5pt;margin-top:224.25pt;width:395.4pt;height:38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" filled="f" stroked="f">
                <v:textbox>
                  <w:txbxContent>
                    <w:p w14:paraId="47D62C79" w14:textId="597F99AF" w:rsidR="00F00D23" w:rsidRDefault="00655B58" w:rsidP="00655B58">
                      <w:pPr>
                        <w:pStyle w:val="Heading1"/>
                        <w:rPr>
                          <w:b w:val="0"/>
                          <w:bCs/>
                        </w:rPr>
                      </w:pPr>
                      <w:r>
                        <w:rPr>
                          <w:b w:val="0"/>
                          <w:bCs/>
                        </w:rPr>
                        <w:t>current activities</w:t>
                      </w:r>
                    </w:p>
                    <w:p w14:paraId="0F37BA53" w14:textId="67F3BD45" w:rsidR="00655B58" w:rsidRDefault="00655B58" w:rsidP="00655B58"/>
                    <w:p w14:paraId="0CB0E5F9" w14:textId="79733621" w:rsidR="00655B58" w:rsidRDefault="00655B58" w:rsidP="00655B58"/>
                    <w:p w14:paraId="53F0846D" w14:textId="4D152DED" w:rsidR="00655B58" w:rsidRPr="00655B58" w:rsidRDefault="00655B58" w:rsidP="00655B58">
                      <w:pPr>
                        <w:rPr>
                          <w:rFonts w:ascii="Bahnschrift SemiBold" w:hAnsi="Bahnschrift SemiBold"/>
                        </w:rPr>
                      </w:pPr>
                    </w:p>
                    <w:p w14:paraId="408FBF41" w14:textId="0634AB4D" w:rsidR="00655B58" w:rsidRDefault="00655B58" w:rsidP="00655B58">
                      <w:r>
                        <w:t>I am undertaking an internship to gain a technical knowledge and experience.</w:t>
                      </w:r>
                    </w:p>
                    <w:p w14:paraId="2D9C558E" w14:textId="1FAA7E76" w:rsidR="00655B58" w:rsidRPr="00655B58" w:rsidRDefault="00655B58" w:rsidP="00655B58">
                      <w:r>
                        <w:t>I am also working on projects technically to apply my skills that I have learnt and learning.</w:t>
                      </w:r>
                    </w:p>
                    <w:p w14:paraId="7E750AE6" w14:textId="1925C1B7" w:rsidR="00F00D23" w:rsidRPr="00655B58" w:rsidRDefault="00F00D23" w:rsidP="0065772F">
                      <w:pPr>
                        <w:rPr>
                          <w:rFonts w:ascii="Gill Sans Ultra Bold" w:hAnsi="Gill Sans Ultra Bold"/>
                          <w:b/>
                          <w:bCs/>
                        </w:rPr>
                      </w:pPr>
                    </w:p>
                    <w:p w14:paraId="7F298A32" w14:textId="0B264C4B" w:rsidR="00F00D23" w:rsidRPr="000B296B" w:rsidRDefault="00F00D23" w:rsidP="00655B58">
                      <w:pPr>
                        <w:pStyle w:val="Heading2"/>
                      </w:pPr>
                    </w:p>
                    <w:p w14:paraId="1E54C7FE" w14:textId="01C6D5E0" w:rsidR="00F00D23" w:rsidRPr="000B296B" w:rsidRDefault="0055683A" w:rsidP="00655B58">
                      <w:pPr>
                        <w:pStyle w:val="Heading2"/>
                      </w:pPr>
                      <w:r>
                        <w:t>EDUCATION</w:t>
                      </w:r>
                    </w:p>
                    <w:p w14:paraId="35891C50" w14:textId="00E6011E" w:rsidR="0065772F" w:rsidRDefault="0055683A" w:rsidP="0065772F">
                      <w:pPr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</w:rPr>
                        <w:t>S.A. ENGINEERING COLLEGE,</w:t>
                      </w:r>
                    </w:p>
                    <w:p w14:paraId="19124085" w14:textId="3CBC959F" w:rsidR="0055683A" w:rsidRDefault="0055683A" w:rsidP="0065772F">
                      <w:pPr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</w:rPr>
                        <w:t>CHENNAI.</w:t>
                      </w:r>
                    </w:p>
                    <w:p w14:paraId="29C4BC9F" w14:textId="7B84DAA7" w:rsidR="0055683A" w:rsidRDefault="0055683A" w:rsidP="0065772F">
                      <w:pPr>
                        <w:rPr>
                          <w:rFonts w:asciiTheme="majorHAnsi" w:hAnsiTheme="majorHAnsi"/>
                          <w:b/>
                          <w:bCs/>
                        </w:rPr>
                      </w:pPr>
                    </w:p>
                    <w:p w14:paraId="32C53008" w14:textId="51D06405" w:rsidR="0055683A" w:rsidRDefault="0055683A" w:rsidP="0065772F">
                      <w:pPr>
                        <w:rPr>
                          <w:rFonts w:asciiTheme="majorHAnsi" w:hAnsiTheme="majorHAnsi"/>
                          <w:b/>
                          <w:bCs/>
                        </w:rPr>
                      </w:pPr>
                    </w:p>
                    <w:p w14:paraId="4299E7BC" w14:textId="7309FD1D" w:rsidR="0055683A" w:rsidRDefault="0055683A" w:rsidP="0065772F">
                      <w:pPr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</w:rPr>
                        <w:t>VELAMMAL MATRICULATION SCHOOL,</w:t>
                      </w:r>
                    </w:p>
                    <w:p w14:paraId="614033CD" w14:textId="03779EDE" w:rsidR="0055683A" w:rsidRDefault="0055683A" w:rsidP="0065772F">
                      <w:pPr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</w:rPr>
                        <w:t>MUGAPPAIR,</w:t>
                      </w:r>
                    </w:p>
                    <w:p w14:paraId="1F1665EB" w14:textId="77A008BF" w:rsidR="0055683A" w:rsidRDefault="0055683A" w:rsidP="0065772F">
                      <w:pPr>
                        <w:rPr>
                          <w:rFonts w:asciiTheme="majorHAnsi" w:hAnsi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</w:rPr>
                        <w:t>CHENNAI.</w:t>
                      </w:r>
                    </w:p>
                    <w:p w14:paraId="517C8DF5" w14:textId="325ED289" w:rsidR="0055683A" w:rsidRDefault="0055683A" w:rsidP="0065772F">
                      <w:pPr>
                        <w:rPr>
                          <w:rFonts w:asciiTheme="majorHAnsi" w:hAnsiTheme="majorHAnsi"/>
                          <w:b/>
                          <w:bCs/>
                        </w:rPr>
                      </w:pPr>
                    </w:p>
                    <w:p w14:paraId="7ABFA623" w14:textId="25557AC9" w:rsidR="0055683A" w:rsidRDefault="0055683A" w:rsidP="0065772F">
                      <w:pPr>
                        <w:rPr>
                          <w:rFonts w:asciiTheme="majorHAnsi" w:hAnsiTheme="majorHAnsi"/>
                          <w:b/>
                          <w:bCs/>
                        </w:rPr>
                      </w:pPr>
                    </w:p>
                    <w:p w14:paraId="78F5536A" w14:textId="3F6C88E9" w:rsidR="0055683A" w:rsidRPr="0055683A" w:rsidRDefault="0055683A" w:rsidP="0065772F">
                      <w:pPr>
                        <w:rPr>
                          <w:rFonts w:ascii="Wide Latin" w:hAnsi="Wide Latin"/>
                          <w:b/>
                          <w:bCs/>
                        </w:rPr>
                      </w:pPr>
                    </w:p>
                    <w:p w14:paraId="49BB9693" w14:textId="77777777" w:rsidR="0055683A" w:rsidRPr="0055683A" w:rsidRDefault="0055683A" w:rsidP="0065772F">
                      <w:pPr>
                        <w:rPr>
                          <w:rFonts w:ascii="Wide Latin" w:hAnsi="Wide Latin"/>
                          <w:b/>
                          <w:bCs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3170DE9F" wp14:editId="530D826A">
                <wp:simplePos x="0" y="0"/>
                <wp:positionH relativeFrom="page">
                  <wp:posOffset>5343525</wp:posOffset>
                </wp:positionH>
                <wp:positionV relativeFrom="page">
                  <wp:posOffset>2943225</wp:posOffset>
                </wp:positionV>
                <wp:extent cx="1628775" cy="25336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53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80868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Skills</w:t>
                            </w:r>
                          </w:p>
                          <w:p w14:paraId="02A75E11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69D0754F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Communication</w:t>
                            </w:r>
                          </w:p>
                          <w:p w14:paraId="7D314E4F" w14:textId="77777777" w:rsidR="00F00D23" w:rsidRPr="000B296B" w:rsidRDefault="0065772F" w:rsidP="000B296B">
                            <w:pPr>
                              <w:pStyle w:val="ListBullet2"/>
                            </w:pPr>
                            <w:r w:rsidRPr="000B296B">
                              <w:t>Teamwork</w:t>
                            </w:r>
                          </w:p>
                          <w:p w14:paraId="67963225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 xml:space="preserve">Critical </w:t>
                            </w:r>
                            <w:r w:rsidR="00AE3DA9" w:rsidRPr="000B296B">
                              <w:t>thinking</w:t>
                            </w:r>
                          </w:p>
                          <w:p w14:paraId="080EA29E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Time management</w:t>
                            </w:r>
                          </w:p>
                          <w:p w14:paraId="34812D77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Leadership</w:t>
                            </w:r>
                          </w:p>
                          <w:p w14:paraId="5AB9EC32" w14:textId="77777777" w:rsidR="00F00D23" w:rsidRPr="000B296B" w:rsidRDefault="00F00D23" w:rsidP="000B296B">
                            <w:pPr>
                              <w:pStyle w:val="ListBullet2"/>
                            </w:pPr>
                            <w:r w:rsidRPr="000B296B">
                              <w:t>Adaptability</w:t>
                            </w:r>
                          </w:p>
                          <w:p w14:paraId="29A71C52" w14:textId="77777777" w:rsidR="00F00D23" w:rsidRPr="00DB7C3E" w:rsidRDefault="00F00D23" w:rsidP="00F00D23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DE9F" id="_x0000_s1028" type="#_x0000_t202" style="position:absolute;left:0;text-align:left;margin-left:420.75pt;margin-top:231.75pt;width:128.25pt;height:19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" filled="f" stroked="f">
                <v:textbox>
                  <w:txbxContent>
                    <w:p w14:paraId="6A380868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Skills</w:t>
                      </w:r>
                    </w:p>
                    <w:p w14:paraId="02A75E11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69D0754F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Communication</w:t>
                      </w:r>
                    </w:p>
                    <w:p w14:paraId="7D314E4F" w14:textId="77777777" w:rsidR="00F00D23" w:rsidRPr="000B296B" w:rsidRDefault="0065772F" w:rsidP="000B296B">
                      <w:pPr>
                        <w:pStyle w:val="ListBullet2"/>
                      </w:pPr>
                      <w:r w:rsidRPr="000B296B">
                        <w:t>Teamwork</w:t>
                      </w:r>
                    </w:p>
                    <w:p w14:paraId="67963225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 xml:space="preserve">Critical </w:t>
                      </w:r>
                      <w:r w:rsidR="00AE3DA9" w:rsidRPr="000B296B">
                        <w:t>thinking</w:t>
                      </w:r>
                    </w:p>
                    <w:p w14:paraId="080EA29E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Time management</w:t>
                      </w:r>
                    </w:p>
                    <w:p w14:paraId="34812D77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Leadership</w:t>
                      </w:r>
                    </w:p>
                    <w:p w14:paraId="5AB9EC32" w14:textId="77777777" w:rsidR="00F00D23" w:rsidRPr="000B296B" w:rsidRDefault="00F00D23" w:rsidP="000B296B">
                      <w:pPr>
                        <w:pStyle w:val="ListBullet2"/>
                      </w:pPr>
                      <w:r w:rsidRPr="000B296B">
                        <w:t>Adaptability</w:t>
                      </w:r>
                    </w:p>
                    <w:p w14:paraId="29A71C52" w14:textId="77777777" w:rsidR="00F00D23" w:rsidRPr="00DB7C3E" w:rsidRDefault="00F00D23" w:rsidP="00F00D23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2CB53A24" wp14:editId="3F844946">
                <wp:simplePos x="0" y="0"/>
                <wp:positionH relativeFrom="page">
                  <wp:posOffset>5193665</wp:posOffset>
                </wp:positionH>
                <wp:positionV relativeFrom="page">
                  <wp:posOffset>2715895</wp:posOffset>
                </wp:positionV>
                <wp:extent cx="0" cy="6876288"/>
                <wp:effectExtent l="0" t="0" r="38100" b="2032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62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43F5E" id="Straight Connector 31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08.95pt,213.85pt" to="408.9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58437382" wp14:editId="274D203C">
                <wp:simplePos x="0" y="0"/>
                <wp:positionH relativeFrom="page">
                  <wp:posOffset>5334000</wp:posOffset>
                </wp:positionH>
                <wp:positionV relativeFrom="margin">
                  <wp:posOffset>4295775</wp:posOffset>
                </wp:positionV>
                <wp:extent cx="2176145" cy="275272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275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47660" w14:textId="77777777" w:rsidR="00F00D23" w:rsidRPr="000B296B" w:rsidRDefault="00F00D23" w:rsidP="000B296B">
                            <w:pPr>
                              <w:pStyle w:val="Heading1"/>
                            </w:pPr>
                            <w:r w:rsidRPr="000B296B">
                              <w:t>Achievements</w:t>
                            </w:r>
                          </w:p>
                          <w:p w14:paraId="47EDF5B3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0EF7B00B" w14:textId="77777777" w:rsidR="00F00D23" w:rsidRPr="000B296B" w:rsidRDefault="00F00D23" w:rsidP="000B296B">
                            <w:pPr>
                              <w:rPr>
                                <w:rStyle w:val="Emphasis"/>
                              </w:rPr>
                            </w:pPr>
                            <w:r w:rsidRPr="000B296B">
                              <w:rPr>
                                <w:rStyle w:val="Emphasis"/>
                              </w:rPr>
                              <w:t>Award/Achievement</w:t>
                            </w:r>
                          </w:p>
                          <w:p w14:paraId="4F294B92" w14:textId="07080F3C" w:rsidR="00F00D23" w:rsidRPr="000B296B" w:rsidRDefault="0055683A" w:rsidP="000B296B">
                            <w:r>
                              <w:t>HACKATHON</w:t>
                            </w:r>
                          </w:p>
                          <w:p w14:paraId="7E44F501" w14:textId="4BF70048" w:rsidR="00F00D23" w:rsidRPr="000B296B" w:rsidRDefault="00F00D23" w:rsidP="000B296B">
                            <w:r w:rsidRPr="000B296B">
                              <w:t>20</w:t>
                            </w:r>
                            <w:r w:rsidR="0055683A">
                              <w:t>23</w:t>
                            </w:r>
                          </w:p>
                          <w:p w14:paraId="367826D1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7B3D914B" w14:textId="27B98A66" w:rsidR="00F00D23" w:rsidRPr="0055683A" w:rsidRDefault="00F00D23" w:rsidP="000B296B">
                            <w:pPr>
                              <w:rPr>
                                <w:b/>
                                <w:iCs/>
                              </w:rPr>
                            </w:pPr>
                          </w:p>
                          <w:p w14:paraId="03FBD998" w14:textId="77777777" w:rsidR="00F00D23" w:rsidRPr="000B296B" w:rsidRDefault="00F00D23" w:rsidP="000B296B"/>
                          <w:p w14:paraId="6FD74CB2" w14:textId="77777777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37382" id="_x0000_s1029" type="#_x0000_t202" style="position:absolute;left:0;text-align:left;margin-left:420pt;margin-top:338.25pt;width:171.35pt;height:216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" filled="f" stroked="f">
                <v:textbox>
                  <w:txbxContent>
                    <w:p w14:paraId="0D747660" w14:textId="77777777" w:rsidR="00F00D23" w:rsidRPr="000B296B" w:rsidRDefault="00F00D23" w:rsidP="000B296B">
                      <w:pPr>
                        <w:pStyle w:val="Heading1"/>
                      </w:pPr>
                      <w:r w:rsidRPr="000B296B">
                        <w:t>Achievements</w:t>
                      </w:r>
                    </w:p>
                    <w:p w14:paraId="47EDF5B3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0EF7B00B" w14:textId="77777777" w:rsidR="00F00D23" w:rsidRPr="000B296B" w:rsidRDefault="00F00D23" w:rsidP="000B296B">
                      <w:pPr>
                        <w:rPr>
                          <w:rStyle w:val="Emphasis"/>
                        </w:rPr>
                      </w:pPr>
                      <w:r w:rsidRPr="000B296B">
                        <w:rPr>
                          <w:rStyle w:val="Emphasis"/>
                        </w:rPr>
                        <w:t>Award/Achievement</w:t>
                      </w:r>
                    </w:p>
                    <w:p w14:paraId="4F294B92" w14:textId="07080F3C" w:rsidR="00F00D23" w:rsidRPr="000B296B" w:rsidRDefault="0055683A" w:rsidP="000B296B">
                      <w:r>
                        <w:t>HACKATHON</w:t>
                      </w:r>
                    </w:p>
                    <w:p w14:paraId="7E44F501" w14:textId="4BF70048" w:rsidR="00F00D23" w:rsidRPr="000B296B" w:rsidRDefault="00F00D23" w:rsidP="000B296B">
                      <w:r w:rsidRPr="000B296B">
                        <w:t>20</w:t>
                      </w:r>
                      <w:r w:rsidR="0055683A">
                        <w:t>23</w:t>
                      </w:r>
                    </w:p>
                    <w:p w14:paraId="367826D1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7B3D914B" w14:textId="27B98A66" w:rsidR="00F00D23" w:rsidRPr="0055683A" w:rsidRDefault="00F00D23" w:rsidP="000B296B">
                      <w:pPr>
                        <w:rPr>
                          <w:b/>
                          <w:iCs/>
                        </w:rPr>
                      </w:pPr>
                    </w:p>
                    <w:p w14:paraId="03FBD998" w14:textId="77777777" w:rsidR="00F00D23" w:rsidRPr="000B296B" w:rsidRDefault="00F00D23" w:rsidP="000B296B"/>
                    <w:p w14:paraId="6FD74CB2" w14:textId="77777777" w:rsidR="00F00D23" w:rsidRPr="000B296B" w:rsidRDefault="00F00D23" w:rsidP="000B296B"/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p w14:paraId="2130A04E" w14:textId="2A10F0C8" w:rsidR="0071059B" w:rsidRPr="00307FD9" w:rsidRDefault="0055683A" w:rsidP="0055683A">
      <w:pPr>
        <w:pStyle w:val="Heading1"/>
      </w:pPr>
      <w:r>
        <w:t>about myself</w:t>
      </w:r>
    </w:p>
    <w:p w14:paraId="6182A142" w14:textId="3BA374AE" w:rsidR="0071059B" w:rsidRDefault="0055683A" w:rsidP="0055578F">
      <w:r>
        <w:t>I’m pursing Ba</w:t>
      </w:r>
      <w:r w:rsidR="00AB2591">
        <w:t xml:space="preserve">chelor </w:t>
      </w:r>
      <w:r>
        <w:t xml:space="preserve">of Technology in Information Technology at S.A. Engineering College. I have been participating in coding and </w:t>
      </w:r>
      <w:proofErr w:type="gramStart"/>
      <w:r>
        <w:t>problem solving</w:t>
      </w:r>
      <w:proofErr w:type="gramEnd"/>
      <w:r>
        <w:t xml:space="preserve"> contest to enhance my collaborative skills. My skills and interest </w:t>
      </w:r>
      <w:proofErr w:type="gramStart"/>
      <w:r>
        <w:t>lies</w:t>
      </w:r>
      <w:proofErr w:type="gramEnd"/>
      <w:r>
        <w:t xml:space="preserve"> particularly in programming, which I have explored through my </w:t>
      </w:r>
      <w:r w:rsidR="00A33780">
        <w:t>coursework.</w:t>
      </w:r>
    </w:p>
    <w:sectPr w:rsidR="0071059B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31EE2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13"/>
    <w:rsid w:val="00036F36"/>
    <w:rsid w:val="000B296B"/>
    <w:rsid w:val="00122C81"/>
    <w:rsid w:val="001E501D"/>
    <w:rsid w:val="0021183F"/>
    <w:rsid w:val="00257458"/>
    <w:rsid w:val="0027097E"/>
    <w:rsid w:val="002A38D2"/>
    <w:rsid w:val="002E432C"/>
    <w:rsid w:val="00307FD9"/>
    <w:rsid w:val="00313787"/>
    <w:rsid w:val="0037036D"/>
    <w:rsid w:val="003905A5"/>
    <w:rsid w:val="003D10AC"/>
    <w:rsid w:val="003D16F8"/>
    <w:rsid w:val="003D346C"/>
    <w:rsid w:val="0047020C"/>
    <w:rsid w:val="0047484C"/>
    <w:rsid w:val="004C0DB9"/>
    <w:rsid w:val="004F3FAB"/>
    <w:rsid w:val="0055578F"/>
    <w:rsid w:val="0055683A"/>
    <w:rsid w:val="005933EA"/>
    <w:rsid w:val="005F73C2"/>
    <w:rsid w:val="00655B58"/>
    <w:rsid w:val="0065772F"/>
    <w:rsid w:val="006A1D0E"/>
    <w:rsid w:val="0071059B"/>
    <w:rsid w:val="00772B75"/>
    <w:rsid w:val="007A3C8C"/>
    <w:rsid w:val="00813B6C"/>
    <w:rsid w:val="00873202"/>
    <w:rsid w:val="008C2667"/>
    <w:rsid w:val="008C57C3"/>
    <w:rsid w:val="009A74DF"/>
    <w:rsid w:val="009D580B"/>
    <w:rsid w:val="009F7DBF"/>
    <w:rsid w:val="00A141B3"/>
    <w:rsid w:val="00A33780"/>
    <w:rsid w:val="00A43764"/>
    <w:rsid w:val="00A4544A"/>
    <w:rsid w:val="00AB2591"/>
    <w:rsid w:val="00AC4D65"/>
    <w:rsid w:val="00AE3DA9"/>
    <w:rsid w:val="00B00999"/>
    <w:rsid w:val="00B03055"/>
    <w:rsid w:val="00B55C57"/>
    <w:rsid w:val="00BE7944"/>
    <w:rsid w:val="00C051E3"/>
    <w:rsid w:val="00D55A13"/>
    <w:rsid w:val="00D920AB"/>
    <w:rsid w:val="00DF528B"/>
    <w:rsid w:val="00E60BEA"/>
    <w:rsid w:val="00E70E94"/>
    <w:rsid w:val="00E724A0"/>
    <w:rsid w:val="00EB3841"/>
    <w:rsid w:val="00EF6F27"/>
    <w:rsid w:val="00F00D23"/>
    <w:rsid w:val="00F64F66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2A0A"/>
  <w15:chartTrackingRefBased/>
  <w15:docId w15:val="{4C6FBB42-D3A0-4DD1-AE78-BE62E25D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</Template>
  <TotalTime>23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amrutha sri</cp:lastModifiedBy>
  <cp:revision>2</cp:revision>
  <cp:lastPrinted>2023-05-10T08:16:00Z</cp:lastPrinted>
  <dcterms:created xsi:type="dcterms:W3CDTF">2025-01-12T13:00:00Z</dcterms:created>
  <dcterms:modified xsi:type="dcterms:W3CDTF">2025-01-12T13:39:00Z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